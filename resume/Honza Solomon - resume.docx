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0E0622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946520" w14:textId="43326959" w:rsidR="001B2ABD" w:rsidRDefault="0029271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0004F8E" wp14:editId="61FB61B5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-128270</wp:posOffset>
                  </wp:positionV>
                  <wp:extent cx="2378710" cy="2378710"/>
                  <wp:effectExtent l="0" t="0" r="0" b="0"/>
                  <wp:wrapTight wrapText="bothSides">
                    <wp:wrapPolygon edited="0">
                      <wp:start x="9918" y="1960"/>
                      <wp:lineTo x="8649" y="2306"/>
                      <wp:lineTo x="6573" y="3460"/>
                      <wp:lineTo x="6573" y="4036"/>
                      <wp:lineTo x="6112" y="5881"/>
                      <wp:lineTo x="6112" y="6458"/>
                      <wp:lineTo x="6573" y="7727"/>
                      <wp:lineTo x="8073" y="9572"/>
                      <wp:lineTo x="8303" y="11417"/>
                      <wp:lineTo x="7496" y="11532"/>
                      <wp:lineTo x="4152" y="13032"/>
                      <wp:lineTo x="3575" y="14069"/>
                      <wp:lineTo x="3344" y="15107"/>
                      <wp:lineTo x="3344" y="18567"/>
                      <wp:lineTo x="18106" y="18567"/>
                      <wp:lineTo x="18221" y="14877"/>
                      <wp:lineTo x="17414" y="13032"/>
                      <wp:lineTo x="14531" y="11763"/>
                      <wp:lineTo x="13147" y="11417"/>
                      <wp:lineTo x="12916" y="9572"/>
                      <wp:lineTo x="14185" y="7842"/>
                      <wp:lineTo x="14531" y="5881"/>
                      <wp:lineTo x="14415" y="3690"/>
                      <wp:lineTo x="11648" y="2306"/>
                      <wp:lineTo x="10610" y="1960"/>
                      <wp:lineTo x="9918" y="1960"/>
                    </wp:wrapPolygon>
                  </wp:wrapTight>
                  <wp:docPr id="1" name="Graphic 1" descr="Male profil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le profile outlin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5F826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BEA37AC" w14:textId="05D6F3AC" w:rsidR="001B2ABD" w:rsidRDefault="008050EC" w:rsidP="001B2ABD">
            <w:pPr>
              <w:pStyle w:val="Title"/>
            </w:pPr>
            <w:r>
              <w:t>HOnza Solomon</w:t>
            </w:r>
          </w:p>
          <w:p w14:paraId="03669149" w14:textId="0DA58F89" w:rsidR="001B2ABD" w:rsidRDefault="008050EC" w:rsidP="001B2ABD">
            <w:pPr>
              <w:pStyle w:val="Subtitle"/>
            </w:pPr>
            <w:r>
              <w:rPr>
                <w:spacing w:val="0"/>
                <w:w w:val="100"/>
              </w:rPr>
              <w:t>CEO</w:t>
            </w:r>
          </w:p>
        </w:tc>
      </w:tr>
      <w:tr w:rsidR="001B2ABD" w14:paraId="2229C30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6FCD944ED269F4B82C9B230DEF088C0"/>
              </w:placeholder>
              <w:temporary/>
              <w:showingPlcHdr/>
              <w15:appearance w15:val="hidden"/>
            </w:sdtPr>
            <w:sdtContent>
              <w:p w14:paraId="0B225AB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D4DAF62" w14:textId="2626DDC9" w:rsidR="00036450" w:rsidRDefault="00036450" w:rsidP="0029271F"/>
          <w:p w14:paraId="484E0EA7" w14:textId="77777777" w:rsidR="00036450" w:rsidRDefault="00036450" w:rsidP="00036450"/>
          <w:sdt>
            <w:sdtPr>
              <w:id w:val="-1954003311"/>
              <w:placeholder>
                <w:docPart w:val="BBD059AAEA041F42BE4343D61F77D5FE"/>
              </w:placeholder>
              <w:temporary/>
              <w:showingPlcHdr/>
              <w15:appearance w15:val="hidden"/>
            </w:sdtPr>
            <w:sdtContent>
              <w:p w14:paraId="7595048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AD5086F1E4FD543BEBE800C161B8B99"/>
              </w:placeholder>
              <w:temporary/>
              <w:showingPlcHdr/>
              <w15:appearance w15:val="hidden"/>
            </w:sdtPr>
            <w:sdtContent>
              <w:p w14:paraId="70DB32B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4356C93" w14:textId="3BF4C2D3" w:rsidR="004D3011" w:rsidRDefault="0029271F" w:rsidP="004D3011">
            <w:r>
              <w:t>123-456-7890</w:t>
            </w:r>
          </w:p>
          <w:p w14:paraId="30931201" w14:textId="77777777" w:rsidR="004D3011" w:rsidRPr="004D3011" w:rsidRDefault="004D3011" w:rsidP="004D3011"/>
          <w:p w14:paraId="4B483F65" w14:textId="77777777" w:rsidR="004D3011" w:rsidRDefault="004D3011" w:rsidP="004D3011"/>
          <w:sdt>
            <w:sdtPr>
              <w:id w:val="-240260293"/>
              <w:placeholder>
                <w:docPart w:val="9F6F5A8E8E3E9A4CACE7079A1F7AE67A"/>
              </w:placeholder>
              <w:temporary/>
              <w:showingPlcHdr/>
              <w15:appearance w15:val="hidden"/>
            </w:sdtPr>
            <w:sdtContent>
              <w:p w14:paraId="2DB4EF1E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B46E44B1DB91D7489B03E3DB3A99CA9B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11461B2E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8" w:history="1"/>
              </w:p>
            </w:sdtContent>
          </w:sdt>
          <w:sdt>
            <w:sdtPr>
              <w:id w:val="-1444214663"/>
              <w:placeholder>
                <w:docPart w:val="78A7F4A8FF580B498BDDC5E79CE79155"/>
              </w:placeholder>
              <w:temporary/>
              <w:showingPlcHdr/>
              <w15:appearance w15:val="hidden"/>
            </w:sdtPr>
            <w:sdtContent>
              <w:p w14:paraId="498D7FEA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A9F7CA8" w14:textId="03E04821" w:rsidR="004D3011" w:rsidRPr="004D3011" w:rsidRDefault="0029271F" w:rsidP="004D3011">
            <w:r>
              <w:t xml:space="preserve">Playing chess, drinking coffee, and driving an environmentally friendly car. </w:t>
            </w:r>
          </w:p>
        </w:tc>
        <w:tc>
          <w:tcPr>
            <w:tcW w:w="720" w:type="dxa"/>
          </w:tcPr>
          <w:p w14:paraId="737DFB9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B0234256C7D4046B05DA6D098C310E3"/>
              </w:placeholder>
              <w:temporary/>
              <w:showingPlcHdr/>
              <w15:appearance w15:val="hidden"/>
            </w:sdtPr>
            <w:sdtContent>
              <w:p w14:paraId="4328CEE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F965D0C" w14:textId="78250E90" w:rsidR="00036450" w:rsidRPr="00036450" w:rsidRDefault="008050EC" w:rsidP="00B359E4">
            <w:pPr>
              <w:pStyle w:val="Heading4"/>
            </w:pPr>
            <w:r>
              <w:t>University of Northern Colorado</w:t>
            </w:r>
          </w:p>
          <w:p w14:paraId="167C42C5" w14:textId="5AE3ABB3" w:rsidR="00036450" w:rsidRPr="00B359E4" w:rsidRDefault="008050EC" w:rsidP="00B359E4">
            <w:pPr>
              <w:pStyle w:val="Date"/>
            </w:pPr>
            <w:r>
              <w:t>2020-2023</w:t>
            </w:r>
          </w:p>
          <w:p w14:paraId="63015FB3" w14:textId="3867B367" w:rsidR="00036450" w:rsidRDefault="008050EC" w:rsidP="008050EC">
            <w:r>
              <w:t xml:space="preserve">While attending the University of Northern Colorado, I received a 6.1 GPA and excelled at the </w:t>
            </w:r>
            <w:proofErr w:type="spellStart"/>
            <w:r>
              <w:t>Monfort</w:t>
            </w:r>
            <w:proofErr w:type="spellEnd"/>
            <w:r>
              <w:t xml:space="preserve"> College pf Business.  </w:t>
            </w:r>
          </w:p>
          <w:p w14:paraId="0C7B0904" w14:textId="77777777" w:rsidR="008050EC" w:rsidRDefault="008050EC" w:rsidP="008050EC"/>
          <w:sdt>
            <w:sdtPr>
              <w:id w:val="1001553383"/>
              <w:placeholder>
                <w:docPart w:val="A88E09251B66A743973A8CB1DC3AE2FD"/>
              </w:placeholder>
              <w:temporary/>
              <w:showingPlcHdr/>
              <w15:appearance w15:val="hidden"/>
            </w:sdtPr>
            <w:sdtContent>
              <w:p w14:paraId="46C138B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DA95A0E" w14:textId="7F802E78" w:rsidR="00036450" w:rsidRDefault="008050EC" w:rsidP="00B359E4">
            <w:pPr>
              <w:pStyle w:val="Heading4"/>
              <w:rPr>
                <w:bCs/>
              </w:rPr>
            </w:pPr>
            <w:r>
              <w:t>Professional Chess Player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067F92F1" w14:textId="4E8DD959" w:rsidR="00036450" w:rsidRDefault="008050EC" w:rsidP="00036450">
            <w:r>
              <w:t>2005-2010</w:t>
            </w:r>
            <w:r w:rsidR="00036450" w:rsidRPr="00036450">
              <w:t xml:space="preserve"> </w:t>
            </w:r>
          </w:p>
          <w:p w14:paraId="6734DA5A" w14:textId="77777777" w:rsidR="004D3011" w:rsidRDefault="004D3011" w:rsidP="00036450"/>
          <w:p w14:paraId="71A98E60" w14:textId="5681433F" w:rsidR="004D3011" w:rsidRPr="004D3011" w:rsidRDefault="008050EC" w:rsidP="00B359E4">
            <w:pPr>
              <w:pStyle w:val="Heading4"/>
              <w:rPr>
                <w:bCs/>
              </w:rPr>
            </w:pPr>
            <w:r>
              <w:t>Best Buy</w:t>
            </w:r>
            <w:r w:rsidR="0029271F">
              <w:t>s</w:t>
            </w:r>
            <w:r w:rsidR="004D3011" w:rsidRPr="004D3011">
              <w:t xml:space="preserve"> </w:t>
            </w:r>
            <w:r>
              <w:t>[Customer Service Associate]</w:t>
            </w:r>
          </w:p>
          <w:p w14:paraId="10C7F75B" w14:textId="3581605F" w:rsidR="004D3011" w:rsidRPr="004D3011" w:rsidRDefault="008050EC" w:rsidP="00B359E4">
            <w:pPr>
              <w:pStyle w:val="Date"/>
            </w:pPr>
            <w:r>
              <w:t>2011-2020</w:t>
            </w:r>
          </w:p>
          <w:p w14:paraId="626928E9" w14:textId="5638A6D8" w:rsidR="004D3011" w:rsidRPr="004D3011" w:rsidRDefault="008050EC" w:rsidP="004D3011">
            <w:r>
              <w:t xml:space="preserve">Professional chess board seller. </w:t>
            </w:r>
          </w:p>
          <w:p w14:paraId="02CB2B98" w14:textId="77777777" w:rsidR="0029271F" w:rsidRDefault="0029271F" w:rsidP="00B359E4">
            <w:pPr>
              <w:pStyle w:val="Heading4"/>
            </w:pPr>
          </w:p>
          <w:p w14:paraId="544D8454" w14:textId="035E7363" w:rsidR="004D3011" w:rsidRPr="004D3011" w:rsidRDefault="0029271F" w:rsidP="00B359E4">
            <w:pPr>
              <w:pStyle w:val="Heading4"/>
              <w:rPr>
                <w:bCs/>
              </w:rPr>
            </w:pPr>
            <w:proofErr w:type="spellStart"/>
            <w:r>
              <w:t>Honza’s</w:t>
            </w:r>
            <w:proofErr w:type="spellEnd"/>
            <w:r>
              <w:t xml:space="preserve"> Speaker’s Inc. [CEO]</w:t>
            </w:r>
          </w:p>
          <w:p w14:paraId="3CDA5A9D" w14:textId="65C1F594" w:rsidR="004D3011" w:rsidRDefault="008050EC" w:rsidP="00B359E4">
            <w:pPr>
              <w:pStyle w:val="Date"/>
            </w:pPr>
            <w:r>
              <w:t>2020-2023</w:t>
            </w:r>
            <w:r w:rsidR="0029271F">
              <w:t xml:space="preserve"> </w:t>
            </w:r>
          </w:p>
          <w:p w14:paraId="0C4E5145" w14:textId="4B02F624" w:rsidR="0029271F" w:rsidRPr="0029271F" w:rsidRDefault="0029271F" w:rsidP="0029271F">
            <w:r>
              <w:t xml:space="preserve">Sells top-of-the-line speakers that are affordable, durable, and beautiful. </w:t>
            </w:r>
          </w:p>
          <w:p w14:paraId="0087C18B" w14:textId="2823CE30" w:rsidR="004D3011" w:rsidRDefault="008050EC" w:rsidP="00036450">
            <w:r>
              <w:t xml:space="preserve"> </w:t>
            </w:r>
          </w:p>
          <w:sdt>
            <w:sdtPr>
              <w:id w:val="1669594239"/>
              <w:placeholder>
                <w:docPart w:val="45EE8EF8E59BDB42A6905A0FA78470BB"/>
              </w:placeholder>
              <w:temporary/>
              <w:showingPlcHdr/>
              <w15:appearance w15:val="hidden"/>
            </w:sdtPr>
            <w:sdtContent>
              <w:p w14:paraId="73188F0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0337C0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544ED80" wp14:editId="305824DD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72BBD0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DD0D" w14:textId="77777777" w:rsidR="00E71E5D" w:rsidRDefault="00E71E5D" w:rsidP="000C45FF">
      <w:r>
        <w:separator/>
      </w:r>
    </w:p>
  </w:endnote>
  <w:endnote w:type="continuationSeparator" w:id="0">
    <w:p w14:paraId="0FCD2C6C" w14:textId="77777777" w:rsidR="00E71E5D" w:rsidRDefault="00E71E5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C1BB" w14:textId="77777777" w:rsidR="00E71E5D" w:rsidRDefault="00E71E5D" w:rsidP="000C45FF">
      <w:r>
        <w:separator/>
      </w:r>
    </w:p>
  </w:footnote>
  <w:footnote w:type="continuationSeparator" w:id="0">
    <w:p w14:paraId="36EBDD00" w14:textId="77777777" w:rsidR="00E71E5D" w:rsidRDefault="00E71E5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5FF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92B53F" wp14:editId="513FDD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E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271F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050EC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71E5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A20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goeshere@exampl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nzasanford/Library/Containers/com.microsoft.Word/Data/Library/Application%20Support/Microsoft/Office/16.0/DTS/Search/%7bFD0EBCDA-5F0A-BF46-853B-7B9DCEF74E6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CD944ED269F4B82C9B230DEF08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BF71-1781-F645-A934-CD9C01F380D9}"/>
      </w:docPartPr>
      <w:docPartBody>
        <w:p w:rsidR="00000000" w:rsidRDefault="00000000">
          <w:pPr>
            <w:pStyle w:val="A6FCD944ED269F4B82C9B230DEF088C0"/>
          </w:pPr>
          <w:r w:rsidRPr="00D5459D">
            <w:t>Profile</w:t>
          </w:r>
        </w:p>
      </w:docPartBody>
    </w:docPart>
    <w:docPart>
      <w:docPartPr>
        <w:name w:val="BBD059AAEA041F42BE4343D61F77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FCF8-4318-9546-80ED-F5432D31D98A}"/>
      </w:docPartPr>
      <w:docPartBody>
        <w:p w:rsidR="00000000" w:rsidRDefault="00000000">
          <w:pPr>
            <w:pStyle w:val="BBD059AAEA041F42BE4343D61F77D5FE"/>
          </w:pPr>
          <w:r w:rsidRPr="00CB0055">
            <w:t>Contact</w:t>
          </w:r>
        </w:p>
      </w:docPartBody>
    </w:docPart>
    <w:docPart>
      <w:docPartPr>
        <w:name w:val="7AD5086F1E4FD543BEBE800C161B8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F960-3A3A-7640-AB56-1C64A5985C62}"/>
      </w:docPartPr>
      <w:docPartBody>
        <w:p w:rsidR="00000000" w:rsidRDefault="00000000">
          <w:pPr>
            <w:pStyle w:val="7AD5086F1E4FD543BEBE800C161B8B99"/>
          </w:pPr>
          <w:r w:rsidRPr="004D3011">
            <w:t>PHONE:</w:t>
          </w:r>
        </w:p>
      </w:docPartBody>
    </w:docPart>
    <w:docPart>
      <w:docPartPr>
        <w:name w:val="9F6F5A8E8E3E9A4CACE7079A1F7AE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AB815-5AA9-4D40-85EF-4C5BD1850D94}"/>
      </w:docPartPr>
      <w:docPartBody>
        <w:p w:rsidR="00000000" w:rsidRDefault="00000000">
          <w:pPr>
            <w:pStyle w:val="9F6F5A8E8E3E9A4CACE7079A1F7AE67A"/>
          </w:pPr>
          <w:r w:rsidRPr="004D3011">
            <w:t>EMAIL:</w:t>
          </w:r>
        </w:p>
      </w:docPartBody>
    </w:docPart>
    <w:docPart>
      <w:docPartPr>
        <w:name w:val="B46E44B1DB91D7489B03E3DB3A99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1A158-22AF-6249-8E80-33C5F573D908}"/>
      </w:docPartPr>
      <w:docPartBody>
        <w:p w:rsidR="00000000" w:rsidRDefault="00000000">
          <w:pPr>
            <w:pStyle w:val="B46E44B1DB91D7489B03E3DB3A99CA9B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78A7F4A8FF580B498BDDC5E79CE79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8710E-EBA3-7E4A-8161-3C0B70BC7EC8}"/>
      </w:docPartPr>
      <w:docPartBody>
        <w:p w:rsidR="00000000" w:rsidRDefault="00000000">
          <w:pPr>
            <w:pStyle w:val="78A7F4A8FF580B498BDDC5E79CE79155"/>
          </w:pPr>
          <w:r w:rsidRPr="00CB0055">
            <w:t>Hobbies</w:t>
          </w:r>
        </w:p>
      </w:docPartBody>
    </w:docPart>
    <w:docPart>
      <w:docPartPr>
        <w:name w:val="8B0234256C7D4046B05DA6D098C31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6D54-00AD-A54C-A91E-D380383E3FCB}"/>
      </w:docPartPr>
      <w:docPartBody>
        <w:p w:rsidR="00000000" w:rsidRDefault="00000000">
          <w:pPr>
            <w:pStyle w:val="8B0234256C7D4046B05DA6D098C310E3"/>
          </w:pPr>
          <w:r w:rsidRPr="00036450">
            <w:t>EDUCATION</w:t>
          </w:r>
        </w:p>
      </w:docPartBody>
    </w:docPart>
    <w:docPart>
      <w:docPartPr>
        <w:name w:val="A88E09251B66A743973A8CB1DC3AE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FAE3-4BE8-634C-B914-1006A6581B82}"/>
      </w:docPartPr>
      <w:docPartBody>
        <w:p w:rsidR="00000000" w:rsidRDefault="00000000">
          <w:pPr>
            <w:pStyle w:val="A88E09251B66A743973A8CB1DC3AE2FD"/>
          </w:pPr>
          <w:r w:rsidRPr="00036450">
            <w:t>WORK EXPERIENCE</w:t>
          </w:r>
        </w:p>
      </w:docPartBody>
    </w:docPart>
    <w:docPart>
      <w:docPartPr>
        <w:name w:val="45EE8EF8E59BDB42A6905A0FA7847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731E7-D910-1842-A167-8FF3027730E5}"/>
      </w:docPartPr>
      <w:docPartBody>
        <w:p w:rsidR="00000000" w:rsidRDefault="00000000">
          <w:pPr>
            <w:pStyle w:val="45EE8EF8E59BDB42A6905A0FA78470B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01"/>
    <w:rsid w:val="002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D1E4FBF68304198DABB988A8F388C">
    <w:name w:val="135D1E4FBF68304198DABB988A8F388C"/>
  </w:style>
  <w:style w:type="paragraph" w:customStyle="1" w:styleId="58FD5AAB49CC754F961D0808A16CC7F5">
    <w:name w:val="58FD5AAB49CC754F961D0808A16CC7F5"/>
  </w:style>
  <w:style w:type="paragraph" w:customStyle="1" w:styleId="A6FCD944ED269F4B82C9B230DEF088C0">
    <w:name w:val="A6FCD944ED269F4B82C9B230DEF088C0"/>
  </w:style>
  <w:style w:type="paragraph" w:customStyle="1" w:styleId="DD0E803CCE54C441A83A20C2EBDA6C2F">
    <w:name w:val="DD0E803CCE54C441A83A20C2EBDA6C2F"/>
  </w:style>
  <w:style w:type="paragraph" w:customStyle="1" w:styleId="BBD059AAEA041F42BE4343D61F77D5FE">
    <w:name w:val="BBD059AAEA041F42BE4343D61F77D5FE"/>
  </w:style>
  <w:style w:type="paragraph" w:customStyle="1" w:styleId="7AD5086F1E4FD543BEBE800C161B8B99">
    <w:name w:val="7AD5086F1E4FD543BEBE800C161B8B99"/>
  </w:style>
  <w:style w:type="paragraph" w:customStyle="1" w:styleId="F70C3A12BCBAE54FB13BA554458D9BA2">
    <w:name w:val="F70C3A12BCBAE54FB13BA554458D9BA2"/>
  </w:style>
  <w:style w:type="paragraph" w:customStyle="1" w:styleId="5A39AEA96EB0C64F907CB9D2DE961FFA">
    <w:name w:val="5A39AEA96EB0C64F907CB9D2DE961FFA"/>
  </w:style>
  <w:style w:type="paragraph" w:customStyle="1" w:styleId="70A1F8AF3B0E204DA9546E45C253F070">
    <w:name w:val="70A1F8AF3B0E204DA9546E45C253F070"/>
  </w:style>
  <w:style w:type="paragraph" w:customStyle="1" w:styleId="9F6F5A8E8E3E9A4CACE7079A1F7AE67A">
    <w:name w:val="9F6F5A8E8E3E9A4CACE7079A1F7AE67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46E44B1DB91D7489B03E3DB3A99CA9B">
    <w:name w:val="B46E44B1DB91D7489B03E3DB3A99CA9B"/>
  </w:style>
  <w:style w:type="paragraph" w:customStyle="1" w:styleId="78A7F4A8FF580B498BDDC5E79CE79155">
    <w:name w:val="78A7F4A8FF580B498BDDC5E79CE79155"/>
  </w:style>
  <w:style w:type="paragraph" w:customStyle="1" w:styleId="47437CDA58EB7943906FB3E62B047BB6">
    <w:name w:val="47437CDA58EB7943906FB3E62B047BB6"/>
  </w:style>
  <w:style w:type="paragraph" w:customStyle="1" w:styleId="966D1BEFEE51024D8FA125CE5102ADC8">
    <w:name w:val="966D1BEFEE51024D8FA125CE5102ADC8"/>
  </w:style>
  <w:style w:type="paragraph" w:customStyle="1" w:styleId="EDC97D045C9E86429930337F75D137CF">
    <w:name w:val="EDC97D045C9E86429930337F75D137CF"/>
  </w:style>
  <w:style w:type="paragraph" w:customStyle="1" w:styleId="5F8522071F3685478A3D43D401FD92BD">
    <w:name w:val="5F8522071F3685478A3D43D401FD92BD"/>
  </w:style>
  <w:style w:type="paragraph" w:customStyle="1" w:styleId="8B0234256C7D4046B05DA6D098C310E3">
    <w:name w:val="8B0234256C7D4046B05DA6D098C310E3"/>
  </w:style>
  <w:style w:type="paragraph" w:customStyle="1" w:styleId="E8927871F6BFE14294EACB03CE3BA639">
    <w:name w:val="E8927871F6BFE14294EACB03CE3BA639"/>
  </w:style>
  <w:style w:type="paragraph" w:customStyle="1" w:styleId="2DF27A027059FD4B8C742F21B1959DA2">
    <w:name w:val="2DF27A027059FD4B8C742F21B1959DA2"/>
  </w:style>
  <w:style w:type="paragraph" w:customStyle="1" w:styleId="DC73B243C3564041990D6605917A30E5">
    <w:name w:val="DC73B243C3564041990D6605917A30E5"/>
  </w:style>
  <w:style w:type="paragraph" w:customStyle="1" w:styleId="93A48C4585D6764DB7398E64E9E0651B">
    <w:name w:val="93A48C4585D6764DB7398E64E9E0651B"/>
  </w:style>
  <w:style w:type="paragraph" w:customStyle="1" w:styleId="45831EC6B9B9874FAD1CFFEC42481F80">
    <w:name w:val="45831EC6B9B9874FAD1CFFEC42481F80"/>
  </w:style>
  <w:style w:type="paragraph" w:customStyle="1" w:styleId="95D6DE285E7F57478CE8AECFB1F11C54">
    <w:name w:val="95D6DE285E7F57478CE8AECFB1F11C54"/>
  </w:style>
  <w:style w:type="paragraph" w:customStyle="1" w:styleId="194DB5429E821847AB42769D519F2DA8">
    <w:name w:val="194DB5429E821847AB42769D519F2DA8"/>
  </w:style>
  <w:style w:type="paragraph" w:customStyle="1" w:styleId="A88E09251B66A743973A8CB1DC3AE2FD">
    <w:name w:val="A88E09251B66A743973A8CB1DC3AE2FD"/>
  </w:style>
  <w:style w:type="paragraph" w:customStyle="1" w:styleId="998F2F1DF24B2B4493CE8DF7B8B4F350">
    <w:name w:val="998F2F1DF24B2B4493CE8DF7B8B4F350"/>
  </w:style>
  <w:style w:type="paragraph" w:customStyle="1" w:styleId="070A537B6BD17846A1067EC6E1F0A3A5">
    <w:name w:val="070A537B6BD17846A1067EC6E1F0A3A5"/>
  </w:style>
  <w:style w:type="paragraph" w:customStyle="1" w:styleId="15B3FF3F248C9442B19DCC984D39ED94">
    <w:name w:val="15B3FF3F248C9442B19DCC984D39ED94"/>
  </w:style>
  <w:style w:type="paragraph" w:customStyle="1" w:styleId="B056675712D8BB4D89F993ECDE74CA6C">
    <w:name w:val="B056675712D8BB4D89F993ECDE74CA6C"/>
  </w:style>
  <w:style w:type="paragraph" w:customStyle="1" w:styleId="7AB11ABF10C62447A0B8667C67876549">
    <w:name w:val="7AB11ABF10C62447A0B8667C67876549"/>
  </w:style>
  <w:style w:type="paragraph" w:customStyle="1" w:styleId="680ABA48EA5E804695FD4CBEA4996FBD">
    <w:name w:val="680ABA48EA5E804695FD4CBEA4996FBD"/>
  </w:style>
  <w:style w:type="paragraph" w:customStyle="1" w:styleId="F5C4DE72A9CFD74ABC494A40B29A84C9">
    <w:name w:val="F5C4DE72A9CFD74ABC494A40B29A84C9"/>
  </w:style>
  <w:style w:type="paragraph" w:customStyle="1" w:styleId="279CC9C5B91A4F49934293D6A8C40894">
    <w:name w:val="279CC9C5B91A4F49934293D6A8C40894"/>
  </w:style>
  <w:style w:type="paragraph" w:customStyle="1" w:styleId="CAFD7D0DF5AAA6438F504D60A0744716">
    <w:name w:val="CAFD7D0DF5AAA6438F504D60A0744716"/>
  </w:style>
  <w:style w:type="paragraph" w:customStyle="1" w:styleId="45C7A2EC24F26B42A69489570D9B8F2B">
    <w:name w:val="45C7A2EC24F26B42A69489570D9B8F2B"/>
  </w:style>
  <w:style w:type="paragraph" w:customStyle="1" w:styleId="D907BA824ED21543BBC9BA5A3E980EDC">
    <w:name w:val="D907BA824ED21543BBC9BA5A3E980EDC"/>
  </w:style>
  <w:style w:type="paragraph" w:customStyle="1" w:styleId="1B4283F66AE2D54B800C05F747A48539">
    <w:name w:val="1B4283F66AE2D54B800C05F747A48539"/>
  </w:style>
  <w:style w:type="paragraph" w:customStyle="1" w:styleId="1A54398DC4692B4E8F6BCB459E65BB1E">
    <w:name w:val="1A54398DC4692B4E8F6BCB459E65BB1E"/>
  </w:style>
  <w:style w:type="paragraph" w:customStyle="1" w:styleId="9BF475D797A998468426B02261DBECB0">
    <w:name w:val="9BF475D797A998468426B02261DBECB0"/>
  </w:style>
  <w:style w:type="paragraph" w:customStyle="1" w:styleId="4B68C3C6CC9B0E4EBFFFBC9F3D27E2C8">
    <w:name w:val="4B68C3C6CC9B0E4EBFFFBC9F3D27E2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45EE8EF8E59BDB42A6905A0FA78470BB">
    <w:name w:val="45EE8EF8E59BDB42A6905A0FA7847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2023-04-24T00:55:00Z</dcterms:created>
  <dcterms:modified xsi:type="dcterms:W3CDTF">2023-04-24T01:12:00Z</dcterms:modified>
</cp:coreProperties>
</file>